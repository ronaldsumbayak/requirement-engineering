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BEE" w:rsidRPr="000C5648" w:rsidRDefault="00BC1217">
      <w:pPr>
        <w:pStyle w:val="Title"/>
        <w:jc w:val="right"/>
        <w:rPr>
          <w:rFonts w:cs="Arial"/>
          <w:lang w:val="id-ID"/>
        </w:rPr>
      </w:pPr>
      <w:r w:rsidRPr="000C5648">
        <w:rPr>
          <w:rFonts w:cs="Arial"/>
          <w:lang w:val="id-ID"/>
        </w:rPr>
        <w:t>Omni Notes</w:t>
      </w:r>
    </w:p>
    <w:p w:rsidR="00530BEE" w:rsidRPr="000C5648" w:rsidRDefault="009644A4">
      <w:pPr>
        <w:pStyle w:val="Title"/>
        <w:jc w:val="right"/>
        <w:rPr>
          <w:rFonts w:cs="Arial"/>
          <w:lang w:val="id-ID"/>
        </w:rPr>
      </w:pPr>
      <w:r w:rsidRPr="000C5648">
        <w:rPr>
          <w:rFonts w:cs="Arial"/>
        </w:rPr>
        <w:fldChar w:fldCharType="begin"/>
      </w:r>
      <w:r w:rsidRPr="000C5648">
        <w:rPr>
          <w:rFonts w:cs="Arial"/>
        </w:rPr>
        <w:instrText xml:space="preserve">title  \* Mergeformat </w:instrText>
      </w:r>
      <w:r w:rsidRPr="000C5648">
        <w:rPr>
          <w:rFonts w:cs="Arial"/>
        </w:rPr>
        <w:fldChar w:fldCharType="separate"/>
      </w:r>
      <w:r w:rsidR="00FE09C4" w:rsidRPr="000C5648">
        <w:rPr>
          <w:rFonts w:cs="Arial"/>
        </w:rPr>
        <w:t xml:space="preserve">Use Case Specification: </w:t>
      </w:r>
      <w:r w:rsidRPr="000C5648">
        <w:rPr>
          <w:rFonts w:cs="Arial"/>
        </w:rPr>
        <w:fldChar w:fldCharType="end"/>
      </w:r>
      <w:r w:rsidR="00BA35CF">
        <w:rPr>
          <w:rFonts w:cs="Arial"/>
          <w:lang w:val="id-ID"/>
        </w:rPr>
        <w:t>Edit Note</w:t>
      </w:r>
    </w:p>
    <w:p w:rsidR="00530BEE" w:rsidRPr="000C5648" w:rsidRDefault="00530BEE">
      <w:pPr>
        <w:pStyle w:val="Title"/>
        <w:jc w:val="right"/>
        <w:rPr>
          <w:rFonts w:cs="Arial"/>
        </w:rPr>
      </w:pPr>
    </w:p>
    <w:p w:rsidR="00530BEE" w:rsidRPr="000C5648" w:rsidRDefault="00BC1217">
      <w:pPr>
        <w:pStyle w:val="Title"/>
        <w:jc w:val="right"/>
        <w:rPr>
          <w:rFonts w:cs="Arial"/>
          <w:sz w:val="28"/>
        </w:rPr>
      </w:pPr>
      <w:r w:rsidRPr="000C5648">
        <w:rPr>
          <w:rFonts w:cs="Arial"/>
          <w:sz w:val="28"/>
        </w:rPr>
        <w:t>Version 1.0</w:t>
      </w:r>
    </w:p>
    <w:p w:rsidR="00530BEE" w:rsidRPr="000C5648" w:rsidRDefault="00530BEE">
      <w:pPr>
        <w:rPr>
          <w:rFonts w:ascii="Arial" w:hAnsi="Arial" w:cs="Arial"/>
        </w:rPr>
      </w:pPr>
    </w:p>
    <w:p w:rsidR="00530BEE" w:rsidRPr="000C5648" w:rsidRDefault="009644A4" w:rsidP="009D16F6">
      <w:pPr>
        <w:pStyle w:val="InfoBlue"/>
      </w:pPr>
      <w:r w:rsidRPr="000C5648">
        <w:t xml:space="preserve"> </w:t>
      </w:r>
    </w:p>
    <w:p w:rsidR="00530BEE" w:rsidRPr="000C5648" w:rsidRDefault="00530BEE">
      <w:pPr>
        <w:rPr>
          <w:rFonts w:ascii="Arial" w:hAnsi="Arial" w:cs="Arial"/>
        </w:rPr>
      </w:pPr>
    </w:p>
    <w:p w:rsidR="00530BEE" w:rsidRPr="000C5648" w:rsidRDefault="00530BEE">
      <w:pPr>
        <w:pStyle w:val="BodyText"/>
        <w:rPr>
          <w:rFonts w:ascii="Arial" w:hAnsi="Arial" w:cs="Arial"/>
        </w:rPr>
      </w:pPr>
    </w:p>
    <w:p w:rsidR="00530BEE" w:rsidRPr="000C5648" w:rsidRDefault="00530BEE">
      <w:pPr>
        <w:pStyle w:val="BodyText"/>
        <w:rPr>
          <w:rFonts w:ascii="Arial" w:hAnsi="Arial" w:cs="Arial"/>
        </w:rPr>
      </w:pPr>
    </w:p>
    <w:p w:rsidR="00530BEE" w:rsidRPr="000C5648" w:rsidRDefault="00530BEE">
      <w:pPr>
        <w:rPr>
          <w:rFonts w:ascii="Arial" w:hAnsi="Arial" w:cs="Arial"/>
        </w:rPr>
        <w:sectPr w:rsidR="00530BEE" w:rsidRPr="000C564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30BEE" w:rsidRPr="000C5648" w:rsidRDefault="009644A4">
      <w:pPr>
        <w:pStyle w:val="Title"/>
        <w:rPr>
          <w:rFonts w:cs="Arial"/>
        </w:rPr>
      </w:pPr>
      <w:r w:rsidRPr="000C5648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5648" w:rsidRPr="000C5648">
        <w:tc>
          <w:tcPr>
            <w:tcW w:w="2304" w:type="dxa"/>
          </w:tcPr>
          <w:p w:rsidR="00530BEE" w:rsidRPr="000C5648" w:rsidRDefault="009644A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C564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530BEE" w:rsidRPr="000C5648" w:rsidRDefault="009644A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C5648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530BEE" w:rsidRPr="000C5648" w:rsidRDefault="009644A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C5648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530BEE" w:rsidRPr="000C5648" w:rsidRDefault="009644A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C5648">
              <w:rPr>
                <w:rFonts w:ascii="Arial" w:hAnsi="Arial" w:cs="Arial"/>
                <w:b/>
              </w:rPr>
              <w:t>Author</w:t>
            </w:r>
          </w:p>
        </w:tc>
      </w:tr>
      <w:tr w:rsidR="000C5648" w:rsidRPr="000C5648">
        <w:tc>
          <w:tcPr>
            <w:tcW w:w="2304" w:type="dxa"/>
          </w:tcPr>
          <w:p w:rsidR="00530BEE" w:rsidRPr="000C5648" w:rsidRDefault="009D16F6">
            <w:pPr>
              <w:pStyle w:val="Tabletex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05 April </w:t>
            </w:r>
            <w:r w:rsidR="00BC1217" w:rsidRPr="000C5648">
              <w:rPr>
                <w:rFonts w:ascii="Arial" w:hAnsi="Arial" w:cs="Arial"/>
                <w:lang w:val="id-ID"/>
              </w:rPr>
              <w:t>2018</w:t>
            </w:r>
          </w:p>
        </w:tc>
        <w:tc>
          <w:tcPr>
            <w:tcW w:w="1152" w:type="dxa"/>
          </w:tcPr>
          <w:p w:rsidR="00530BEE" w:rsidRPr="000C5648" w:rsidRDefault="00BC1217">
            <w:pPr>
              <w:pStyle w:val="Tabletext"/>
              <w:rPr>
                <w:rFonts w:ascii="Arial" w:hAnsi="Arial" w:cs="Arial"/>
              </w:rPr>
            </w:pPr>
            <w:r w:rsidRPr="000C5648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530BEE" w:rsidRPr="000C5648" w:rsidRDefault="00BC1217">
            <w:pPr>
              <w:pStyle w:val="Tabletext"/>
              <w:rPr>
                <w:rFonts w:ascii="Arial" w:hAnsi="Arial" w:cs="Arial"/>
                <w:lang w:val="id-ID"/>
              </w:rPr>
            </w:pPr>
            <w:r w:rsidRPr="000C5648">
              <w:rPr>
                <w:rFonts w:ascii="Arial" w:hAnsi="Arial" w:cs="Arial"/>
                <w:lang w:val="id-ID"/>
              </w:rPr>
              <w:t>Initiation</w:t>
            </w:r>
          </w:p>
        </w:tc>
        <w:tc>
          <w:tcPr>
            <w:tcW w:w="2304" w:type="dxa"/>
          </w:tcPr>
          <w:p w:rsidR="00530BEE" w:rsidRPr="000C5648" w:rsidRDefault="00BC1217">
            <w:pPr>
              <w:pStyle w:val="Tabletext"/>
              <w:rPr>
                <w:rFonts w:ascii="Arial" w:hAnsi="Arial" w:cs="Arial"/>
                <w:lang w:val="id-ID"/>
              </w:rPr>
            </w:pPr>
            <w:r w:rsidRPr="000C5648">
              <w:rPr>
                <w:rFonts w:ascii="Arial" w:hAnsi="Arial" w:cs="Arial"/>
                <w:lang w:val="id-ID"/>
              </w:rPr>
              <w:t>Kelompok 9</w:t>
            </w:r>
          </w:p>
        </w:tc>
      </w:tr>
      <w:tr w:rsidR="000C5648" w:rsidRPr="000C5648"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</w:tr>
      <w:tr w:rsidR="000C5648" w:rsidRPr="000C5648"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</w:tr>
      <w:tr w:rsidR="000C5648" w:rsidRPr="000C5648"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530BEE" w:rsidRPr="000C5648" w:rsidRDefault="00530BEE">
      <w:pPr>
        <w:rPr>
          <w:rFonts w:ascii="Arial" w:hAnsi="Arial" w:cs="Arial"/>
        </w:rPr>
      </w:pPr>
    </w:p>
    <w:p w:rsidR="00530BEE" w:rsidRPr="000C5648" w:rsidRDefault="009644A4">
      <w:pPr>
        <w:pStyle w:val="Title"/>
        <w:rPr>
          <w:rFonts w:cs="Arial"/>
        </w:rPr>
      </w:pPr>
      <w:r w:rsidRPr="000C5648">
        <w:rPr>
          <w:rFonts w:cs="Arial"/>
        </w:rPr>
        <w:br w:type="page"/>
      </w:r>
      <w:r w:rsidRPr="000C5648">
        <w:rPr>
          <w:rFonts w:cs="Arial"/>
        </w:rPr>
        <w:lastRenderedPageBreak/>
        <w:t>Table of Contents</w:t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</w:rPr>
        <w:fldChar w:fldCharType="begin"/>
      </w:r>
      <w:r w:rsidRPr="000C5648">
        <w:rPr>
          <w:rFonts w:ascii="Arial" w:hAnsi="Arial" w:cs="Arial"/>
        </w:rPr>
        <w:instrText xml:space="preserve"> TOC \o "1-3" </w:instrText>
      </w:r>
      <w:r w:rsidRPr="000C5648">
        <w:rPr>
          <w:rFonts w:ascii="Arial" w:hAnsi="Arial" w:cs="Arial"/>
        </w:rPr>
        <w:fldChar w:fldCharType="separate"/>
      </w:r>
      <w:r w:rsidRPr="000C5648">
        <w:rPr>
          <w:rFonts w:ascii="Arial" w:hAnsi="Arial" w:cs="Arial"/>
          <w:noProof/>
        </w:rPr>
        <w:t>1.</w:t>
      </w:r>
      <w:r w:rsidRPr="000C5648">
        <w:rPr>
          <w:rFonts w:ascii="Arial" w:hAnsi="Arial" w:cs="Arial"/>
          <w:noProof/>
        </w:rPr>
        <w:tab/>
        <w:t>Use Case Name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_Toc455894743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1.1</w:t>
      </w:r>
      <w:r w:rsidRPr="000C5648">
        <w:rPr>
          <w:rFonts w:ascii="Arial" w:hAnsi="Arial" w:cs="Arial"/>
          <w:noProof/>
        </w:rPr>
        <w:tab/>
        <w:t>Brief Description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_Toc455894744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</w:t>
      </w:r>
      <w:r w:rsidRPr="000C5648">
        <w:rPr>
          <w:rFonts w:ascii="Arial" w:hAnsi="Arial" w:cs="Arial"/>
          <w:noProof/>
        </w:rPr>
        <w:tab/>
        <w:t>Flow of Events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_Toc455894745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2.1</w:t>
      </w:r>
      <w:r w:rsidRPr="000C5648">
        <w:rPr>
          <w:rFonts w:ascii="Arial" w:hAnsi="Arial" w:cs="Arial"/>
          <w:noProof/>
        </w:rPr>
        <w:tab/>
        <w:t>Basic Flow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_Toc455894746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2.2</w:t>
      </w:r>
      <w:r w:rsidRPr="000C5648">
        <w:rPr>
          <w:rFonts w:ascii="Arial" w:hAnsi="Arial" w:cs="Arial"/>
          <w:noProof/>
        </w:rPr>
        <w:tab/>
        <w:t>Alternative Flows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_Toc455894747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3"/>
        <w:tabs>
          <w:tab w:val="left" w:pos="1200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2.2.1</w:t>
      </w:r>
      <w:r w:rsidRPr="000C5648">
        <w:rPr>
          <w:rFonts w:ascii="Arial" w:hAnsi="Arial" w:cs="Arial"/>
          <w:noProof/>
        </w:rPr>
        <w:tab/>
        <w:t>&lt; First Alternative Flow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_Toc455894748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3"/>
        <w:tabs>
          <w:tab w:val="left" w:pos="1200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2.2.2</w:t>
      </w:r>
      <w:r w:rsidRPr="000C5648">
        <w:rPr>
          <w:rFonts w:ascii="Arial" w:hAnsi="Arial" w:cs="Arial"/>
          <w:noProof/>
        </w:rPr>
        <w:tab/>
        <w:t>&lt; Second Alternative Flow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_Toc455894749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3.</w:t>
      </w:r>
      <w:r w:rsidRPr="000C5648">
        <w:rPr>
          <w:rFonts w:ascii="Arial" w:hAnsi="Arial" w:cs="Arial"/>
          <w:noProof/>
        </w:rPr>
        <w:tab/>
        <w:t>Special Requirements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_Toc455894750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3.1</w:t>
      </w:r>
      <w:r w:rsidRPr="000C5648">
        <w:rPr>
          <w:rFonts w:ascii="Arial" w:hAnsi="Arial" w:cs="Arial"/>
          <w:noProof/>
        </w:rPr>
        <w:tab/>
        <w:t>&lt; First special requirement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_Toc455894751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4.</w:t>
      </w:r>
      <w:r w:rsidRPr="000C5648">
        <w:rPr>
          <w:rFonts w:ascii="Arial" w:hAnsi="Arial" w:cs="Arial"/>
          <w:noProof/>
        </w:rPr>
        <w:tab/>
        <w:t>Pre-Conditions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_Toc455894752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4.1</w:t>
      </w:r>
      <w:r w:rsidRPr="000C5648">
        <w:rPr>
          <w:rFonts w:ascii="Arial" w:hAnsi="Arial" w:cs="Arial"/>
          <w:noProof/>
        </w:rPr>
        <w:tab/>
        <w:t>&lt; Pre-condition One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_Toc455894753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5.</w:t>
      </w:r>
      <w:r w:rsidRPr="000C5648">
        <w:rPr>
          <w:rFonts w:ascii="Arial" w:hAnsi="Arial" w:cs="Arial"/>
          <w:noProof/>
        </w:rPr>
        <w:tab/>
        <w:t>Post-Conditions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_Toc455894754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5.1</w:t>
      </w:r>
      <w:r w:rsidRPr="000C5648">
        <w:rPr>
          <w:rFonts w:ascii="Arial" w:hAnsi="Arial" w:cs="Arial"/>
          <w:noProof/>
        </w:rPr>
        <w:tab/>
        <w:t>&lt; Post-condition One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_Toc455894755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6.</w:t>
      </w:r>
      <w:r w:rsidRPr="000C5648">
        <w:rPr>
          <w:rFonts w:ascii="Arial" w:hAnsi="Arial" w:cs="Arial"/>
          <w:noProof/>
        </w:rPr>
        <w:tab/>
        <w:t>Extension Points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_Toc455894756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6.1</w:t>
      </w:r>
      <w:r w:rsidRPr="000C5648">
        <w:rPr>
          <w:rFonts w:ascii="Arial" w:hAnsi="Arial" w:cs="Arial"/>
          <w:noProof/>
        </w:rPr>
        <w:tab/>
        <w:t>&lt;name of extension point&gt;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_Toc455894757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6E7B9F" w:rsidRDefault="009644A4" w:rsidP="009D16F6">
      <w:pPr>
        <w:pStyle w:val="Title"/>
        <w:rPr>
          <w:rFonts w:cs="Arial"/>
          <w:lang w:val="id-ID"/>
        </w:rPr>
      </w:pPr>
      <w:r w:rsidRPr="000C5648">
        <w:rPr>
          <w:rFonts w:cs="Arial"/>
          <w:sz w:val="20"/>
        </w:rPr>
        <w:fldChar w:fldCharType="end"/>
      </w:r>
      <w:r w:rsidRPr="000C5648">
        <w:rPr>
          <w:rFonts w:cs="Arial"/>
        </w:rPr>
        <w:br w:type="page"/>
      </w:r>
      <w:r w:rsidRPr="000C5648">
        <w:rPr>
          <w:rFonts w:cs="Arial"/>
        </w:rPr>
        <w:lastRenderedPageBreak/>
        <w:fldChar w:fldCharType="begin"/>
      </w:r>
      <w:r w:rsidRPr="000C5648">
        <w:rPr>
          <w:rFonts w:cs="Arial"/>
        </w:rPr>
        <w:instrText xml:space="preserve">title  \* Mergeformat </w:instrText>
      </w:r>
      <w:r w:rsidRPr="000C5648">
        <w:rPr>
          <w:rFonts w:cs="Arial"/>
        </w:rPr>
        <w:fldChar w:fldCharType="separate"/>
      </w:r>
      <w:r w:rsidR="00FE09C4" w:rsidRPr="000C5648">
        <w:rPr>
          <w:rFonts w:cs="Arial"/>
        </w:rPr>
        <w:t xml:space="preserve">Use Case Specification: </w:t>
      </w:r>
      <w:r w:rsidRPr="000C5648">
        <w:rPr>
          <w:rFonts w:cs="Arial"/>
        </w:rPr>
        <w:fldChar w:fldCharType="end"/>
      </w:r>
      <w:bookmarkStart w:id="0" w:name="_Toc423410237"/>
      <w:bookmarkStart w:id="1" w:name="_Toc425054503"/>
      <w:r w:rsidR="00BA35CF">
        <w:rPr>
          <w:rFonts w:cs="Arial"/>
          <w:lang w:val="id-ID"/>
        </w:rPr>
        <w:t>Edit</w:t>
      </w:r>
      <w:bookmarkStart w:id="2" w:name="_GoBack"/>
      <w:bookmarkEnd w:id="2"/>
      <w:r w:rsidR="00BC1217" w:rsidRPr="000C5648">
        <w:rPr>
          <w:rFonts w:cs="Arial"/>
          <w:lang w:val="id-ID"/>
        </w:rPr>
        <w:t xml:space="preserve"> Note</w:t>
      </w:r>
      <w:bookmarkEnd w:id="0"/>
      <w:bookmarkEnd w:id="1"/>
    </w:p>
    <w:p w:rsidR="009D16F6" w:rsidRDefault="009D16F6" w:rsidP="009D16F6">
      <w:pPr>
        <w:rPr>
          <w:lang w:val="id-ID"/>
        </w:rPr>
      </w:pPr>
    </w:p>
    <w:p w:rsidR="00EC395E" w:rsidRPr="00EC395E" w:rsidRDefault="00BA35CF" w:rsidP="00EC395E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Edit</w:t>
      </w:r>
      <w:r w:rsidR="009D16F6" w:rsidRPr="009D16F6">
        <w:rPr>
          <w:rFonts w:ascii="Arial" w:hAnsi="Arial" w:cs="Arial"/>
          <w:b/>
          <w:sz w:val="24"/>
          <w:lang w:val="id-ID"/>
        </w:rPr>
        <w:t xml:space="preserve"> Note</w:t>
      </w:r>
    </w:p>
    <w:p w:rsidR="009D16F6" w:rsidRDefault="009D16F6" w:rsidP="00EC395E">
      <w:pPr>
        <w:pStyle w:val="ListParagraph"/>
        <w:numPr>
          <w:ilvl w:val="1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2"/>
          <w:lang w:val="id-ID"/>
        </w:rPr>
      </w:pPr>
      <w:r w:rsidRPr="009D16F6">
        <w:rPr>
          <w:rFonts w:ascii="Arial" w:hAnsi="Arial" w:cs="Arial"/>
          <w:b/>
          <w:sz w:val="22"/>
          <w:lang w:val="id-ID"/>
        </w:rPr>
        <w:t>Brief Description</w:t>
      </w:r>
    </w:p>
    <w:p w:rsidR="009D16F6" w:rsidRDefault="009D16F6" w:rsidP="009D16F6">
      <w:pPr>
        <w:ind w:left="720"/>
        <w:rPr>
          <w:lang w:val="id-ID"/>
        </w:rPr>
      </w:pPr>
      <w:r w:rsidRPr="009D16F6">
        <w:rPr>
          <w:lang w:val="id-ID"/>
        </w:rPr>
        <w:t>This use case describe how the user create a new note in Omni Notes.</w:t>
      </w:r>
    </w:p>
    <w:p w:rsidR="009D16F6" w:rsidRDefault="00BA35CF" w:rsidP="009D16F6">
      <w:pPr>
        <w:ind w:left="72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257096A" wp14:editId="74B2E23B">
            <wp:extent cx="3771429" cy="13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F6" w:rsidRPr="009D16F6" w:rsidRDefault="009D16F6" w:rsidP="009D16F6">
      <w:pPr>
        <w:ind w:left="720"/>
        <w:rPr>
          <w:lang w:val="id-ID"/>
        </w:rPr>
      </w:pPr>
    </w:p>
    <w:p w:rsidR="009D16F6" w:rsidRDefault="009D16F6" w:rsidP="00EC395E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Flow of Events</w:t>
      </w:r>
    </w:p>
    <w:p w:rsidR="009D16F6" w:rsidRDefault="009D16F6" w:rsidP="00EC395E">
      <w:pPr>
        <w:pStyle w:val="ListParagraph"/>
        <w:numPr>
          <w:ilvl w:val="1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2"/>
          <w:lang w:val="id-ID"/>
        </w:rPr>
      </w:pPr>
      <w:r w:rsidRPr="009D16F6">
        <w:rPr>
          <w:rFonts w:ascii="Arial" w:hAnsi="Arial" w:cs="Arial"/>
          <w:b/>
          <w:sz w:val="22"/>
          <w:lang w:val="id-ID"/>
        </w:rPr>
        <w:t>Basic Flow</w:t>
      </w:r>
    </w:p>
    <w:p w:rsidR="009D16F6" w:rsidRDefault="009D16F6" w:rsidP="009D16F6">
      <w:pPr>
        <w:pStyle w:val="ListParagraph"/>
        <w:numPr>
          <w:ilvl w:val="0"/>
          <w:numId w:val="25"/>
        </w:numPr>
        <w:ind w:left="993" w:hanging="284"/>
        <w:rPr>
          <w:lang w:val="id-ID"/>
        </w:rPr>
      </w:pPr>
      <w:r>
        <w:rPr>
          <w:lang w:val="id-ID"/>
        </w:rPr>
        <w:t>The u</w:t>
      </w:r>
      <w:r w:rsidRPr="009D16F6">
        <w:rPr>
          <w:lang w:val="id-ID"/>
        </w:rPr>
        <w:t>ser</w:t>
      </w:r>
      <w:r>
        <w:rPr>
          <w:lang w:val="id-ID"/>
        </w:rPr>
        <w:t xml:space="preserve"> clicks on </w:t>
      </w:r>
      <w:r w:rsidR="00BA35CF">
        <w:rPr>
          <w:lang w:val="id-ID"/>
        </w:rPr>
        <w:t>a note.</w:t>
      </w:r>
    </w:p>
    <w:p w:rsidR="00EC395E" w:rsidRPr="00EC395E" w:rsidRDefault="009D16F6" w:rsidP="00BA35CF">
      <w:pPr>
        <w:pStyle w:val="ListParagraph"/>
        <w:numPr>
          <w:ilvl w:val="0"/>
          <w:numId w:val="25"/>
        </w:numPr>
        <w:ind w:left="993" w:hanging="284"/>
        <w:rPr>
          <w:lang w:val="id-ID"/>
        </w:rPr>
      </w:pPr>
      <w:r>
        <w:rPr>
          <w:lang w:val="id-ID"/>
        </w:rPr>
        <w:t>The system</w:t>
      </w:r>
      <w:r w:rsidR="00456E9F">
        <w:rPr>
          <w:b/>
          <w:lang w:val="id-ID"/>
        </w:rPr>
        <w:t xml:space="preserve"> Open Note Editor</w:t>
      </w:r>
      <w:r w:rsidR="00BA35CF">
        <w:rPr>
          <w:lang w:val="id-ID"/>
        </w:rPr>
        <w:t xml:space="preserve"> that contains the data of the note</w:t>
      </w:r>
      <w:r>
        <w:rPr>
          <w:lang w:val="id-ID"/>
        </w:rPr>
        <w:t>.</w:t>
      </w:r>
      <w:r w:rsidR="00BA35CF" w:rsidRPr="00EC395E">
        <w:rPr>
          <w:lang w:val="id-ID"/>
        </w:rPr>
        <w:t xml:space="preserve"> </w:t>
      </w:r>
    </w:p>
    <w:p w:rsidR="009D16F6" w:rsidRDefault="009D16F6" w:rsidP="00EC395E">
      <w:pPr>
        <w:pStyle w:val="ListParagraph"/>
        <w:numPr>
          <w:ilvl w:val="1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2"/>
          <w:lang w:val="id-ID"/>
        </w:rPr>
      </w:pPr>
      <w:r w:rsidRPr="001A0414">
        <w:rPr>
          <w:rFonts w:ascii="Arial" w:hAnsi="Arial" w:cs="Arial"/>
          <w:b/>
          <w:sz w:val="22"/>
          <w:lang w:val="id-ID"/>
        </w:rPr>
        <w:t>Alternative Flows</w:t>
      </w:r>
    </w:p>
    <w:p w:rsidR="00125DC9" w:rsidRDefault="001A0414" w:rsidP="00BA35CF">
      <w:pPr>
        <w:pStyle w:val="ListParagraph"/>
        <w:ind w:left="709"/>
        <w:rPr>
          <w:lang w:val="id-ID"/>
        </w:rPr>
      </w:pPr>
      <w:r>
        <w:rPr>
          <w:lang w:val="id-ID"/>
        </w:rPr>
        <w:t>n.a.</w:t>
      </w:r>
    </w:p>
    <w:p w:rsidR="00BA35CF" w:rsidRPr="00BA35CF" w:rsidRDefault="00BA35CF" w:rsidP="00BA35CF">
      <w:pPr>
        <w:pStyle w:val="ListParagraph"/>
        <w:ind w:left="709"/>
        <w:rPr>
          <w:lang w:val="id-ID"/>
        </w:rPr>
      </w:pPr>
    </w:p>
    <w:p w:rsidR="009D16F6" w:rsidRPr="001A0414" w:rsidRDefault="009D16F6" w:rsidP="00EC395E">
      <w:pPr>
        <w:pStyle w:val="ListParagraph"/>
        <w:numPr>
          <w:ilvl w:val="1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 w:rsidRPr="009D16F6">
        <w:rPr>
          <w:rFonts w:ascii="Arial" w:hAnsi="Arial" w:cs="Arial"/>
          <w:b/>
          <w:sz w:val="22"/>
          <w:lang w:val="id-ID"/>
        </w:rPr>
        <w:t>Exceptions</w:t>
      </w:r>
    </w:p>
    <w:p w:rsidR="001A0414" w:rsidRDefault="00BA35CF" w:rsidP="001A0414">
      <w:pPr>
        <w:pStyle w:val="ListParagraph"/>
        <w:ind w:left="709"/>
        <w:rPr>
          <w:lang w:val="id-ID"/>
        </w:rPr>
      </w:pPr>
      <w:r>
        <w:rPr>
          <w:lang w:val="id-ID"/>
        </w:rPr>
        <w:t>n.a.</w:t>
      </w:r>
    </w:p>
    <w:p w:rsidR="00BA35CF" w:rsidRDefault="00BA35CF" w:rsidP="001A0414">
      <w:pPr>
        <w:pStyle w:val="ListParagraph"/>
        <w:ind w:left="709"/>
        <w:rPr>
          <w:lang w:val="id-ID"/>
        </w:rPr>
      </w:pPr>
    </w:p>
    <w:p w:rsidR="00BA35CF" w:rsidRPr="001A0414" w:rsidRDefault="00BA35CF" w:rsidP="001A0414">
      <w:pPr>
        <w:pStyle w:val="ListParagraph"/>
        <w:ind w:left="709"/>
        <w:rPr>
          <w:lang w:val="id-ID"/>
        </w:rPr>
      </w:pPr>
    </w:p>
    <w:p w:rsidR="009D16F6" w:rsidRDefault="009D16F6" w:rsidP="00125DC9">
      <w:pPr>
        <w:pStyle w:val="ListParagraph"/>
        <w:numPr>
          <w:ilvl w:val="0"/>
          <w:numId w:val="24"/>
        </w:numPr>
        <w:spacing w:before="120" w:after="60"/>
        <w:ind w:left="709" w:hanging="720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Special Requirements</w:t>
      </w:r>
    </w:p>
    <w:p w:rsidR="00B1131E" w:rsidRDefault="00B1131E" w:rsidP="00EC395E">
      <w:pPr>
        <w:pStyle w:val="ListParagraph"/>
        <w:ind w:left="709"/>
        <w:rPr>
          <w:lang w:val="id-ID"/>
        </w:rPr>
      </w:pPr>
      <w:r w:rsidRPr="00B1131E">
        <w:rPr>
          <w:lang w:val="id-ID"/>
        </w:rPr>
        <w:t>n.a.</w:t>
      </w:r>
    </w:p>
    <w:p w:rsidR="00EC395E" w:rsidRPr="00EC395E" w:rsidRDefault="00EC395E" w:rsidP="00EC395E">
      <w:pPr>
        <w:pStyle w:val="ListParagraph"/>
        <w:ind w:left="709"/>
        <w:rPr>
          <w:lang w:val="id-ID"/>
        </w:rPr>
      </w:pPr>
    </w:p>
    <w:p w:rsidR="009D16F6" w:rsidRDefault="009D16F6" w:rsidP="00125DC9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Pre-Conditions</w:t>
      </w:r>
    </w:p>
    <w:p w:rsidR="00B1131E" w:rsidRDefault="00B1131E" w:rsidP="00B1131E">
      <w:pPr>
        <w:pStyle w:val="ListParagraph"/>
        <w:ind w:left="709"/>
        <w:rPr>
          <w:lang w:val="id-ID"/>
        </w:rPr>
      </w:pPr>
      <w:r>
        <w:rPr>
          <w:lang w:val="id-ID"/>
        </w:rPr>
        <w:t>n.a.</w:t>
      </w:r>
    </w:p>
    <w:p w:rsidR="00B1131E" w:rsidRPr="00B1131E" w:rsidRDefault="00B1131E" w:rsidP="00B1131E">
      <w:pPr>
        <w:pStyle w:val="ListParagraph"/>
        <w:ind w:left="709"/>
        <w:rPr>
          <w:lang w:val="id-ID"/>
        </w:rPr>
      </w:pPr>
    </w:p>
    <w:p w:rsidR="009D16F6" w:rsidRDefault="009D16F6" w:rsidP="00125DC9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Post-Conditions</w:t>
      </w:r>
    </w:p>
    <w:p w:rsidR="00B1131E" w:rsidRDefault="00B1131E" w:rsidP="00EC395E">
      <w:pPr>
        <w:pStyle w:val="ListParagraph"/>
        <w:ind w:left="709"/>
        <w:rPr>
          <w:lang w:val="id-ID"/>
        </w:rPr>
      </w:pPr>
      <w:r>
        <w:rPr>
          <w:lang w:val="id-ID"/>
        </w:rPr>
        <w:t>n.a.</w:t>
      </w:r>
    </w:p>
    <w:p w:rsidR="00456E9F" w:rsidRPr="00EC395E" w:rsidRDefault="00456E9F" w:rsidP="00EC395E">
      <w:pPr>
        <w:pStyle w:val="ListParagraph"/>
        <w:ind w:left="709"/>
        <w:rPr>
          <w:lang w:val="id-ID"/>
        </w:rPr>
      </w:pPr>
    </w:p>
    <w:p w:rsidR="009D16F6" w:rsidRDefault="009D16F6" w:rsidP="00125DC9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Extension Points</w:t>
      </w:r>
    </w:p>
    <w:p w:rsidR="00376115" w:rsidRPr="00376115" w:rsidRDefault="00BA35CF" w:rsidP="00BA35CF">
      <w:pPr>
        <w:pStyle w:val="ListParagraph"/>
        <w:ind w:left="709"/>
        <w:rPr>
          <w:lang w:val="id-ID"/>
        </w:rPr>
      </w:pPr>
      <w:r>
        <w:rPr>
          <w:lang w:val="id-ID"/>
        </w:rPr>
        <w:t>n.a.</w:t>
      </w:r>
    </w:p>
    <w:sectPr w:rsidR="00376115" w:rsidRPr="0037611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5CB" w:rsidRDefault="000A45CB">
      <w:pPr>
        <w:spacing w:line="240" w:lineRule="auto"/>
      </w:pPr>
      <w:r>
        <w:separator/>
      </w:r>
    </w:p>
  </w:endnote>
  <w:endnote w:type="continuationSeparator" w:id="0">
    <w:p w:rsidR="000A45CB" w:rsidRDefault="000A4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0BE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BEE" w:rsidRDefault="009644A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BEE" w:rsidRDefault="009644A4" w:rsidP="00BC121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C1217">
            <w:rPr>
              <w:lang w:val="id-ID"/>
            </w:rPr>
            <w:t>Kelompok 9</w:t>
          </w:r>
          <w:r w:rsidR="00BC1217">
            <w:t>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BEE" w:rsidRDefault="009644A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A35C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30BEE" w:rsidRDefault="00530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5CB" w:rsidRDefault="000A45CB">
      <w:pPr>
        <w:spacing w:line="240" w:lineRule="auto"/>
      </w:pPr>
      <w:r>
        <w:separator/>
      </w:r>
    </w:p>
  </w:footnote>
  <w:footnote w:type="continuationSeparator" w:id="0">
    <w:p w:rsidR="000A45CB" w:rsidRDefault="000A4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EE" w:rsidRDefault="00530BEE">
    <w:pPr>
      <w:rPr>
        <w:sz w:val="24"/>
      </w:rPr>
    </w:pPr>
  </w:p>
  <w:p w:rsidR="00530BEE" w:rsidRDefault="00530BEE">
    <w:pPr>
      <w:pBdr>
        <w:top w:val="single" w:sz="6" w:space="1" w:color="auto"/>
      </w:pBdr>
      <w:rPr>
        <w:sz w:val="24"/>
      </w:rPr>
    </w:pPr>
  </w:p>
  <w:p w:rsidR="00530BEE" w:rsidRPr="00BC1217" w:rsidRDefault="00BC1217">
    <w:pPr>
      <w:pBdr>
        <w:bottom w:val="single" w:sz="6" w:space="1" w:color="auto"/>
      </w:pBdr>
      <w:jc w:val="right"/>
      <w:rPr>
        <w:rFonts w:ascii="Arial" w:hAnsi="Arial"/>
        <w:b/>
        <w:sz w:val="36"/>
        <w:lang w:val="id-ID"/>
      </w:rPr>
    </w:pPr>
    <w:r>
      <w:rPr>
        <w:rFonts w:ascii="Arial" w:hAnsi="Arial"/>
        <w:b/>
        <w:sz w:val="36"/>
        <w:lang w:val="id-ID"/>
      </w:rPr>
      <w:t>Kelompok 9</w:t>
    </w:r>
  </w:p>
  <w:p w:rsidR="00530BEE" w:rsidRDefault="00530BEE">
    <w:pPr>
      <w:pBdr>
        <w:bottom w:val="single" w:sz="6" w:space="1" w:color="auto"/>
      </w:pBdr>
      <w:jc w:val="right"/>
      <w:rPr>
        <w:sz w:val="24"/>
      </w:rPr>
    </w:pPr>
  </w:p>
  <w:p w:rsidR="00530BEE" w:rsidRDefault="0053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0BEE">
      <w:tc>
        <w:tcPr>
          <w:tcW w:w="6379" w:type="dxa"/>
        </w:tcPr>
        <w:p w:rsidR="00530BEE" w:rsidRDefault="00BC1217" w:rsidP="00BC1217">
          <w:r>
            <w:rPr>
              <w:lang w:val="id-ID"/>
            </w:rPr>
            <w:t>Omni Notes</w:t>
          </w:r>
        </w:p>
      </w:tc>
      <w:tc>
        <w:tcPr>
          <w:tcW w:w="3179" w:type="dxa"/>
        </w:tcPr>
        <w:p w:rsidR="00530BEE" w:rsidRDefault="009644A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C1217">
            <w:t xml:space="preserve"> Version:           1.0</w:t>
          </w:r>
        </w:p>
      </w:tc>
    </w:tr>
    <w:tr w:rsidR="00530BEE">
      <w:tc>
        <w:tcPr>
          <w:tcW w:w="6379" w:type="dxa"/>
        </w:tcPr>
        <w:p w:rsidR="00530BEE" w:rsidRPr="00BC1217" w:rsidRDefault="000A45CB" w:rsidP="00BA35CF">
          <w:pPr>
            <w:rPr>
              <w:lang w:val="id-ID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E09C4">
            <w:t>Use Case Specification:</w:t>
          </w:r>
          <w:r w:rsidR="00BC1217">
            <w:rPr>
              <w:lang w:val="id-ID"/>
            </w:rPr>
            <w:t xml:space="preserve"> </w:t>
          </w:r>
          <w:r>
            <w:rPr>
              <w:lang w:val="id-ID"/>
            </w:rPr>
            <w:fldChar w:fldCharType="end"/>
          </w:r>
          <w:r w:rsidR="00BA35CF">
            <w:rPr>
              <w:lang w:val="id-ID"/>
            </w:rPr>
            <w:t>Edit</w:t>
          </w:r>
          <w:r w:rsidR="00BC1217">
            <w:rPr>
              <w:lang w:val="id-ID"/>
            </w:rPr>
            <w:t xml:space="preserve"> Note</w:t>
          </w:r>
        </w:p>
      </w:tc>
      <w:tc>
        <w:tcPr>
          <w:tcW w:w="3179" w:type="dxa"/>
        </w:tcPr>
        <w:p w:rsidR="00530BEE" w:rsidRPr="00BC1217" w:rsidRDefault="009644A4" w:rsidP="00BC1217">
          <w:pPr>
            <w:rPr>
              <w:lang w:val="id-ID"/>
            </w:rPr>
          </w:pPr>
          <w:r>
            <w:t xml:space="preserve"> </w:t>
          </w:r>
          <w:r w:rsidR="00BC1217">
            <w:t xml:space="preserve"> Date:  </w:t>
          </w:r>
          <w:r w:rsidR="009D16F6">
            <w:rPr>
              <w:lang w:val="id-ID"/>
            </w:rPr>
            <w:t xml:space="preserve">05 April </w:t>
          </w:r>
          <w:r w:rsidR="00BC1217">
            <w:rPr>
              <w:lang w:val="id-ID"/>
            </w:rPr>
            <w:t>2018</w:t>
          </w:r>
        </w:p>
      </w:tc>
    </w:tr>
    <w:tr w:rsidR="00530BEE">
      <w:tc>
        <w:tcPr>
          <w:tcW w:w="9558" w:type="dxa"/>
          <w:gridSpan w:val="2"/>
        </w:tcPr>
        <w:p w:rsidR="00530BEE" w:rsidRPr="00BC1217" w:rsidRDefault="00BC1217" w:rsidP="00BA35CF">
          <w:pPr>
            <w:rPr>
              <w:lang w:val="id-ID"/>
            </w:rPr>
          </w:pPr>
          <w:r>
            <w:rPr>
              <w:lang w:val="id-ID"/>
            </w:rPr>
            <w:t>UCS-</w:t>
          </w:r>
          <w:r w:rsidR="00BA35CF">
            <w:rPr>
              <w:lang w:val="id-ID"/>
            </w:rPr>
            <w:t>Edit</w:t>
          </w:r>
          <w:r>
            <w:rPr>
              <w:lang w:val="id-ID"/>
            </w:rPr>
            <w:t>Note</w:t>
          </w:r>
        </w:p>
      </w:tc>
    </w:tr>
  </w:tbl>
  <w:p w:rsidR="00530BEE" w:rsidRDefault="0053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E0BA4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 w:val="0"/>
        <w:sz w:val="2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201BE7"/>
    <w:multiLevelType w:val="multilevel"/>
    <w:tmpl w:val="F0B4E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lowerLetter"/>
      <w:lvlText w:val="3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88E6D77"/>
    <w:multiLevelType w:val="multilevel"/>
    <w:tmpl w:val="51267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8D242DF"/>
    <w:multiLevelType w:val="multilevel"/>
    <w:tmpl w:val="F9CA6BE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6"/>
      <w:numFmt w:val="lowerLetter"/>
      <w:lvlText w:val="2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8" w15:restartNumberingAfterBreak="0">
    <w:nsid w:val="5BF75229"/>
    <w:multiLevelType w:val="multilevel"/>
    <w:tmpl w:val="785E46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6E03313"/>
    <w:multiLevelType w:val="multilevel"/>
    <w:tmpl w:val="FD9615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2"/>
      <w:numFmt w:val="decimal"/>
      <w:lvlText w:val="2f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2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C4"/>
    <w:rsid w:val="000A0560"/>
    <w:rsid w:val="000A45CB"/>
    <w:rsid w:val="000C5648"/>
    <w:rsid w:val="00125DC9"/>
    <w:rsid w:val="001A0414"/>
    <w:rsid w:val="001C07D0"/>
    <w:rsid w:val="00376115"/>
    <w:rsid w:val="00410B8D"/>
    <w:rsid w:val="00456E9F"/>
    <w:rsid w:val="00530BEE"/>
    <w:rsid w:val="006E7B9F"/>
    <w:rsid w:val="009644A4"/>
    <w:rsid w:val="009D16F6"/>
    <w:rsid w:val="00B1131E"/>
    <w:rsid w:val="00BA35CF"/>
    <w:rsid w:val="00BC1217"/>
    <w:rsid w:val="00CA493F"/>
    <w:rsid w:val="00EC395E"/>
    <w:rsid w:val="00F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ABAA9F"/>
  <w15:chartTrackingRefBased/>
  <w15:docId w15:val="{65434972-4889-4BC9-B96A-49AD3D65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6F6"/>
    <w:pPr>
      <w:spacing w:after="120"/>
      <w:ind w:left="709"/>
    </w:pPr>
    <w:rPr>
      <w:lang w:val="id-ID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AppData\Local\Temp\Temp1_SRS%20%20UC%20Template%20Folder-20180405.zi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211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Ronald Sumbayak</dc:creator>
  <cp:keywords/>
  <dc:description/>
  <cp:lastModifiedBy>Ronald Sumbayak</cp:lastModifiedBy>
  <cp:revision>5</cp:revision>
  <cp:lastPrinted>1899-12-31T17:00:00Z</cp:lastPrinted>
  <dcterms:created xsi:type="dcterms:W3CDTF">2018-04-05T08:22:00Z</dcterms:created>
  <dcterms:modified xsi:type="dcterms:W3CDTF">2018-04-05T15:32:00Z</dcterms:modified>
</cp:coreProperties>
</file>